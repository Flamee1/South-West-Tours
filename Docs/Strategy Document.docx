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3F64" w14:textId="77777777" w:rsidR="00807843" w:rsidRDefault="00E46E37" w:rsidP="00E46E37">
      <w:pPr>
        <w:pStyle w:val="Heading1"/>
      </w:pPr>
      <w:r>
        <w:t>Strategy D</w:t>
      </w:r>
      <w:bookmarkStart w:id="0" w:name="_GoBack"/>
      <w:bookmarkEnd w:id="0"/>
      <w:r>
        <w:t>ocument</w:t>
      </w:r>
    </w:p>
    <w:p w14:paraId="0729CFA6" w14:textId="77777777" w:rsidR="00F5670A" w:rsidRDefault="00D92046" w:rsidP="00E46E37">
      <w:r>
        <w:t>T</w:t>
      </w:r>
      <w:r w:rsidR="00E46E37">
        <w:t>he Explorers Southwest website</w:t>
      </w:r>
      <w:r>
        <w:t xml:space="preserve"> should </w:t>
      </w:r>
      <w:r w:rsidR="005123BF">
        <w:t>directly relate to users who are looking for adventurous holiday trips in America</w:t>
      </w:r>
      <w:r>
        <w:t>, from march to October</w:t>
      </w:r>
      <w:r w:rsidR="00F5670A">
        <w:t>.</w:t>
      </w:r>
    </w:p>
    <w:p w14:paraId="6A0FD17E" w14:textId="77777777" w:rsidR="00F5670A" w:rsidRPr="00F5670A" w:rsidRDefault="00F5670A" w:rsidP="00E46E37">
      <w:pPr>
        <w:rPr>
          <w:u w:val="single"/>
        </w:rPr>
      </w:pPr>
      <w:r w:rsidRPr="00F5670A">
        <w:rPr>
          <w:u w:val="single"/>
        </w:rPr>
        <w:t>The target audience, not limited to</w:t>
      </w:r>
    </w:p>
    <w:p w14:paraId="7BE4C5D5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Families</w:t>
      </w:r>
    </w:p>
    <w:p w14:paraId="12866E46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Couples</w:t>
      </w:r>
    </w:p>
    <w:p w14:paraId="4A412A80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Photographers</w:t>
      </w:r>
    </w:p>
    <w:p w14:paraId="41085DBF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Young adults</w:t>
      </w:r>
    </w:p>
    <w:p w14:paraId="79013BC7" w14:textId="77777777" w:rsidR="00F5670A" w:rsidRDefault="00F5670A" w:rsidP="00F5670A">
      <w:pPr>
        <w:pStyle w:val="ListParagraph"/>
        <w:numPr>
          <w:ilvl w:val="0"/>
          <w:numId w:val="5"/>
        </w:numPr>
      </w:pPr>
      <w:r>
        <w:t>Retired adults</w:t>
      </w:r>
    </w:p>
    <w:p w14:paraId="3F5F47DD" w14:textId="77777777" w:rsidR="009C4057" w:rsidRDefault="002B2F25" w:rsidP="000B5266">
      <w:pPr>
        <w:pStyle w:val="ListParagraph"/>
        <w:numPr>
          <w:ilvl w:val="0"/>
          <w:numId w:val="5"/>
        </w:numPr>
      </w:pPr>
      <w:r>
        <w:t>Tourist of all ages</w:t>
      </w:r>
    </w:p>
    <w:p w14:paraId="4554CBD1" w14:textId="77777777" w:rsidR="000B5266" w:rsidRDefault="000B5266" w:rsidP="000B5266">
      <w:pPr>
        <w:pStyle w:val="ListParagraph"/>
      </w:pPr>
    </w:p>
    <w:p w14:paraId="611BE54B" w14:textId="7B1BCD2E" w:rsidR="00D92046" w:rsidRDefault="005123BF" w:rsidP="00F5670A">
      <w:r>
        <w:t xml:space="preserve"> who </w:t>
      </w:r>
      <w:r w:rsidR="00F5670A">
        <w:t>are interested in</w:t>
      </w:r>
      <w:r>
        <w:t xml:space="preserve"> hiking, slow paddle boarding, fishing, kayaks, nature</w:t>
      </w:r>
      <w:r w:rsidR="00F5670A">
        <w:t>/outdoors,</w:t>
      </w:r>
      <w:r>
        <w:t xml:space="preserve"> but not excluded </w:t>
      </w:r>
      <w:r w:rsidR="00FD0893">
        <w:t>to?</w:t>
      </w:r>
      <w:r>
        <w:t xml:space="preserve"> </w:t>
      </w:r>
      <w:r w:rsidR="00D92046">
        <w:t>There are also special trips to ghost mines, which could be suitable for the younger generation that would not find hiking or nature interesting.</w:t>
      </w:r>
    </w:p>
    <w:p w14:paraId="06385C52" w14:textId="77777777" w:rsidR="00D92046" w:rsidRDefault="00D92046" w:rsidP="00E46E37"/>
    <w:p w14:paraId="3B3A62BF" w14:textId="2D979956" w:rsidR="00E46E37" w:rsidRDefault="005123BF" w:rsidP="00E46E37">
      <w:r>
        <w:t xml:space="preserve"> The site as a whole should include light colours. </w:t>
      </w:r>
      <w:r w:rsidR="00E46E37">
        <w:t xml:space="preserve">Starting with where the users will first land when entering. Which should be the home age. Which must be punchy and concise so that the </w:t>
      </w:r>
      <w:r>
        <w:t>users</w:t>
      </w:r>
      <w:r w:rsidR="00E46E37">
        <w:t xml:space="preserve"> know what the site is within the first 10 seconds, this is important because a former study has shown that the average person only stays on a site for 2 minutes 17 seconds </w:t>
      </w:r>
      <w:r>
        <w:t>(reference</w:t>
      </w:r>
      <w:r w:rsidR="00E46E37">
        <w:t xml:space="preserve"> here). </w:t>
      </w:r>
      <w:r>
        <w:t>The site will also feature heavily with photographs of nature, exploring and people enjoying themselves.</w:t>
      </w:r>
    </w:p>
    <w:p w14:paraId="49EB12A0" w14:textId="77777777" w:rsidR="005123BF" w:rsidRDefault="005123BF" w:rsidP="00E46E37"/>
    <w:p w14:paraId="5A366AC7" w14:textId="77777777" w:rsidR="005123BF" w:rsidRPr="00E46E37" w:rsidRDefault="005123BF" w:rsidP="00E46E37"/>
    <w:sectPr w:rsidR="005123BF" w:rsidRPr="00E46E3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72E15" w14:textId="77777777" w:rsidR="00E46E37" w:rsidRDefault="00E46E37">
      <w:r>
        <w:separator/>
      </w:r>
    </w:p>
    <w:p w14:paraId="7B6FC3C7" w14:textId="77777777" w:rsidR="00E46E37" w:rsidRDefault="00E46E37"/>
  </w:endnote>
  <w:endnote w:type="continuationSeparator" w:id="0">
    <w:p w14:paraId="3C94A149" w14:textId="77777777" w:rsidR="00E46E37" w:rsidRDefault="00E46E37">
      <w:r>
        <w:continuationSeparator/>
      </w:r>
    </w:p>
    <w:p w14:paraId="2CFC3D8B" w14:textId="77777777" w:rsidR="00E46E37" w:rsidRDefault="00E46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3506F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6A1C" w14:textId="77777777" w:rsidR="00E46E37" w:rsidRDefault="00E46E37">
      <w:r>
        <w:separator/>
      </w:r>
    </w:p>
    <w:p w14:paraId="4D349C19" w14:textId="77777777" w:rsidR="00E46E37" w:rsidRDefault="00E46E37"/>
  </w:footnote>
  <w:footnote w:type="continuationSeparator" w:id="0">
    <w:p w14:paraId="3FE307AD" w14:textId="77777777" w:rsidR="00E46E37" w:rsidRDefault="00E46E37">
      <w:r>
        <w:continuationSeparator/>
      </w:r>
    </w:p>
    <w:p w14:paraId="03AA3FDC" w14:textId="77777777" w:rsidR="00E46E37" w:rsidRDefault="00E46E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34FB"/>
    <w:multiLevelType w:val="hybridMultilevel"/>
    <w:tmpl w:val="ADFACFC8"/>
    <w:lvl w:ilvl="0" w:tplc="FEE0A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37"/>
    <w:rsid w:val="000B5266"/>
    <w:rsid w:val="000E34A9"/>
    <w:rsid w:val="000F312B"/>
    <w:rsid w:val="002B2F25"/>
    <w:rsid w:val="005123BF"/>
    <w:rsid w:val="00807843"/>
    <w:rsid w:val="009C4057"/>
    <w:rsid w:val="00D92046"/>
    <w:rsid w:val="00E46E37"/>
    <w:rsid w:val="00E92709"/>
    <w:rsid w:val="00EC3392"/>
    <w:rsid w:val="00F5670A"/>
    <w:rsid w:val="00F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9E6BFE"/>
  <w15:chartTrackingRefBased/>
  <w15:docId w15:val="{58F2A153-0395-B84F-BAD5-DA6FBBE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5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Drive/Users/dm2-ryan/Library/Containers/com.microsoft.Word/Data/Library/Application%20Support/Microsoft/Office/16.0/DTS/en-GB%7bB6A8BE3D-B1FA-9245-8BD3-E6331AA262A3%7d/%7b629C60D1-2188-D744-B134-7738E6B0252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{629C60D1-2188-D744-B134-7738E6B0252B}tf10002086.dotx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Ryan</dc:creator>
  <cp:keywords/>
  <dc:description/>
  <cp:lastModifiedBy>Declan Ryan</cp:lastModifiedBy>
  <cp:revision>2</cp:revision>
  <dcterms:created xsi:type="dcterms:W3CDTF">2020-03-16T11:12:00Z</dcterms:created>
  <dcterms:modified xsi:type="dcterms:W3CDTF">2020-03-16T11:12:00Z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